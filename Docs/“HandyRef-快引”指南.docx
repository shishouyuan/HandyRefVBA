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5F5C" w14:textId="77777777" w:rsidR="00A758C4" w:rsidRDefault="00A758C4" w:rsidP="00A758C4"/>
    <w:p w14:paraId="6BA60DC2" w14:textId="77777777" w:rsidR="00A758C4" w:rsidRDefault="00A758C4" w:rsidP="00A758C4">
      <w:pPr>
        <w:pStyle w:val="a5"/>
        <w:ind w:firstLine="8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</w:t>
      </w:r>
      <w:r>
        <w:rPr>
          <w:rFonts w:hint="eastAsia"/>
        </w:rPr>
        <w:t>快引”指南</w:t>
      </w:r>
    </w:p>
    <w:p w14:paraId="5C6AB44D" w14:textId="77777777" w:rsidR="00A758C4" w:rsidRDefault="00A758C4" w:rsidP="00A758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 xml:space="preserve">作者: </w:t>
      </w:r>
      <w:proofErr w:type="gramStart"/>
      <w:r>
        <w:rPr>
          <w:rFonts w:hint="eastAsia"/>
        </w:rPr>
        <w:t>史守圆</w:t>
      </w:r>
      <w:proofErr w:type="gramEnd"/>
      <w:r>
        <w:rPr>
          <w:rFonts w:hint="eastAsia"/>
        </w:rPr>
        <w:t xml:space="preserve"> @ 华南理工大学</w:t>
      </w:r>
    </w:p>
    <w:p w14:paraId="0493CC50" w14:textId="77777777" w:rsidR="00A758C4" w:rsidRDefault="00A758C4" w:rsidP="00A758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最新版本：</w:t>
      </w:r>
      <w:hyperlink r:id="rId6" w:history="1">
        <w:r>
          <w:rPr>
            <w:rStyle w:val="a3"/>
            <w:rFonts w:hint="eastAsia"/>
          </w:rPr>
          <w:t>https://github.com/shishouyuan/HandyRefVBA</w:t>
        </w:r>
      </w:hyperlink>
    </w:p>
    <w:p w14:paraId="3511C07A" w14:textId="77777777" w:rsidR="00A758C4" w:rsidRDefault="00A758C4" w:rsidP="00A758C4">
      <w:pPr>
        <w:pStyle w:val="1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-快引”简介</w:t>
      </w:r>
    </w:p>
    <w:p w14:paraId="0511D0A1" w14:textId="217681B6" w:rsidR="00A758C4" w:rsidRDefault="00A758C4" w:rsidP="00A758C4">
      <w:pPr>
        <w:ind w:firstLineChars="20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-快引”为Word提供一个快速添加交叉引用的方式，整个流程类似于复制粘贴：先“复制”要引用的内容，然后在需要交叉引用的地方“粘贴”即可。“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-快引”改变了Word交叉引用操作需要在冗长的被引对象列表中选取的操作方式，极大提高了工作效率。</w:t>
      </w:r>
      <w:r w:rsidR="008D145A">
        <w:rPr>
          <w:rFonts w:hint="eastAsia"/>
        </w:rPr>
        <w:t>“</w:t>
      </w:r>
      <w:proofErr w:type="spellStart"/>
      <w:r w:rsidR="008D145A">
        <w:rPr>
          <w:rFonts w:hint="eastAsia"/>
        </w:rPr>
        <w:t>HandyRef</w:t>
      </w:r>
      <w:proofErr w:type="spellEnd"/>
      <w:r w:rsidR="008D145A">
        <w:rPr>
          <w:rFonts w:hint="eastAsia"/>
        </w:rPr>
        <w:t>-快引”还可以查找文档中损坏的交叉引用并添加提示批注。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-快引”提个供了工具栏和键盘快捷键两种使用方式，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_HandyRef44335799248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noBreakHyphen/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展示了集成到Word“引用”选项卡中的“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-快引”。“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-快引”是开源的，用户可以浏览其代码以确保没有安全隐患。</w:t>
      </w:r>
    </w:p>
    <w:p w14:paraId="177D6ED5" w14:textId="03325071" w:rsidR="00A758C4" w:rsidRDefault="008D145A" w:rsidP="00A758C4">
      <w:pPr>
        <w:keepNext/>
      </w:pPr>
      <w:r w:rsidRPr="008D145A">
        <w:rPr>
          <w:noProof/>
        </w:rPr>
        <w:drawing>
          <wp:inline distT="0" distB="0" distL="0" distR="0" wp14:anchorId="3C449FA5" wp14:editId="6CBB5B5B">
            <wp:extent cx="5274310" cy="681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99A6" w14:textId="33EEBADA" w:rsidR="00A758C4" w:rsidRDefault="00A758C4" w:rsidP="00A758C4">
      <w:pPr>
        <w:pStyle w:val="a4"/>
        <w:ind w:firstLine="400"/>
        <w:jc w:val="center"/>
      </w:pPr>
      <w:bookmarkStart w:id="0" w:name="_HandyRef4433579924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位于“引用”选项卡中的“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</w:t>
      </w:r>
      <w:r>
        <w:rPr>
          <w:rFonts w:hint="eastAsia"/>
        </w:rPr>
        <w:t>快引”工具栏</w:t>
      </w:r>
    </w:p>
    <w:p w14:paraId="38405EF4" w14:textId="474FD11D" w:rsidR="00A758C4" w:rsidRDefault="00A758C4" w:rsidP="00A758C4">
      <w:pPr>
        <w:pStyle w:val="1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-快引”操作步骤</w:t>
      </w:r>
    </w:p>
    <w:p w14:paraId="5C1628F7" w14:textId="14006536" w:rsidR="008D145A" w:rsidRPr="008D145A" w:rsidRDefault="008D145A" w:rsidP="008D145A">
      <w:pPr>
        <w:pStyle w:val="2"/>
      </w:pPr>
      <w:r>
        <w:rPr>
          <w:rFonts w:hint="eastAsia"/>
        </w:rPr>
        <w:t>添加交叉引用</w:t>
      </w:r>
    </w:p>
    <w:p w14:paraId="188794D4" w14:textId="2A41FF16" w:rsidR="00A758C4" w:rsidRDefault="00A758C4" w:rsidP="00A758C4">
      <w:pPr>
        <w:ind w:firstLineChars="20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</w:t>
      </w:r>
      <w:r w:rsidR="008D145A" w:rsidRPr="008D145A">
        <w:t>添加交叉引用</w:t>
      </w:r>
      <w:r>
        <w:rPr>
          <w:rFonts w:hint="eastAsia"/>
        </w:rPr>
        <w:t>仅需2步，如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_HandyRef44335805787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图 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noBreakHyphen/>
        <w:t>1</w:t>
      </w:r>
      <w:r>
        <w:rPr>
          <w:rFonts w:hint="eastAsia"/>
          <w:noProof/>
        </w:rPr>
        <w:fldChar w:fldCharType="end"/>
      </w:r>
      <w:r>
        <w:rPr>
          <w:rFonts w:hint="eastAsia"/>
        </w:rPr>
        <w:t>所示</w:t>
      </w:r>
    </w:p>
    <w:p w14:paraId="246548DB" w14:textId="77777777" w:rsidR="00A758C4" w:rsidRDefault="00A758C4" w:rsidP="00A758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步骤1：选中要被引用的内容，然后点击“创建引用源”或按快捷键“</w:t>
      </w:r>
      <w:proofErr w:type="spellStart"/>
      <w:r>
        <w:rPr>
          <w:rFonts w:hint="eastAsia"/>
        </w:rPr>
        <w:t>Ctrl+Alt+C</w:t>
      </w:r>
      <w:proofErr w:type="spellEnd"/>
      <w:r>
        <w:rPr>
          <w:rFonts w:hint="eastAsia"/>
        </w:rPr>
        <w:t>”；</w:t>
      </w:r>
    </w:p>
    <w:p w14:paraId="5CA8CA1B" w14:textId="77777777" w:rsidR="00A758C4" w:rsidRDefault="00A758C4" w:rsidP="00A758C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步骤2：将光标置于需要插入交叉引用的地方，点击“交叉引用”或按快捷键“</w:t>
      </w:r>
      <w:proofErr w:type="spellStart"/>
      <w:r>
        <w:rPr>
          <w:rFonts w:hint="eastAsia"/>
        </w:rPr>
        <w:t>Ctrl+Alt+V</w:t>
      </w:r>
      <w:proofErr w:type="spellEnd"/>
      <w:r>
        <w:rPr>
          <w:rFonts w:hint="eastAsia"/>
        </w:rPr>
        <w:t>”。此步骤可重复用于连续添加对同一对象的多个引用。</w:t>
      </w:r>
    </w:p>
    <w:p w14:paraId="525E51C3" w14:textId="4BC3041B" w:rsidR="00A758C4" w:rsidRDefault="008D145A" w:rsidP="00A758C4">
      <w:pPr>
        <w:keepNext/>
        <w:jc w:val="center"/>
      </w:pPr>
      <w:r w:rsidRPr="008D145A">
        <w:rPr>
          <w:noProof/>
        </w:rPr>
        <w:drawing>
          <wp:inline distT="0" distB="0" distL="0" distR="0" wp14:anchorId="13815B99" wp14:editId="64A3C39D">
            <wp:extent cx="2010056" cy="885949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8B85" w14:textId="38290004" w:rsidR="00A758C4" w:rsidRDefault="00A758C4" w:rsidP="00A758C4">
      <w:pPr>
        <w:pStyle w:val="a4"/>
        <w:ind w:firstLine="400"/>
        <w:jc w:val="center"/>
      </w:pPr>
      <w:bookmarkStart w:id="1" w:name="_HandyRef443358057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</w:t>
      </w:r>
      <w:r>
        <w:rPr>
          <w:rFonts w:hint="eastAsia"/>
        </w:rPr>
        <w:t>快引”工具栏详情</w:t>
      </w:r>
    </w:p>
    <w:p w14:paraId="17F27D2F" w14:textId="5F2BEDEE" w:rsidR="008D145A" w:rsidRDefault="008D145A" w:rsidP="008D145A">
      <w:pPr>
        <w:pStyle w:val="2"/>
      </w:pPr>
      <w:r>
        <w:rPr>
          <w:rFonts w:hint="eastAsia"/>
        </w:rPr>
        <w:t>检查引用错误</w:t>
      </w:r>
    </w:p>
    <w:p w14:paraId="3353A086" w14:textId="456B41AB" w:rsidR="008D145A" w:rsidRPr="008D145A" w:rsidRDefault="008D145A" w:rsidP="008D145A">
      <w:pPr>
        <w:ind w:firstLineChars="20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-快引”可以查找文档中损坏的交叉引用并添加提示批注，方便用户发现文档中存在的交叉引用问题。只需点击“检查引用”按钮即可。</w:t>
      </w:r>
    </w:p>
    <w:p w14:paraId="76BC3372" w14:textId="77777777" w:rsidR="00A758C4" w:rsidRDefault="00A758C4" w:rsidP="00A758C4">
      <w:pPr>
        <w:pStyle w:val="1"/>
      </w:pPr>
      <w:r>
        <w:rPr>
          <w:rFonts w:hint="eastAsia"/>
        </w:rPr>
        <w:lastRenderedPageBreak/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-快引”的安装</w:t>
      </w:r>
    </w:p>
    <w:p w14:paraId="2D0E9D38" w14:textId="211427A7" w:rsidR="00A758C4" w:rsidRDefault="00A758C4" w:rsidP="00A758C4">
      <w:pPr>
        <w:ind w:firstLineChars="200" w:firstLine="420"/>
      </w:pPr>
      <w:r>
        <w:rPr>
          <w:rFonts w:hint="eastAsia"/>
        </w:rPr>
        <w:t>首先请从</w:t>
      </w:r>
      <w:hyperlink r:id="rId9" w:history="1">
        <w:r>
          <w:rPr>
            <w:rStyle w:val="a3"/>
            <w:rFonts w:hint="eastAsia"/>
          </w:rPr>
          <w:t>https://github.com/shishouyuan/HandyRefVBA</w:t>
        </w:r>
      </w:hyperlink>
      <w:r>
        <w:rPr>
          <w:rFonts w:hint="eastAsia"/>
        </w:rPr>
        <w:t>的Release文件夹中获取最新的模板文件，想使用中文界面请下载“</w:t>
      </w:r>
      <w:proofErr w:type="spellStart"/>
      <w:r>
        <w:rPr>
          <w:rFonts w:hint="eastAsia"/>
          <w:b/>
        </w:rPr>
        <w:t>HandyRef</w:t>
      </w:r>
      <w:proofErr w:type="spellEnd"/>
      <w:r>
        <w:rPr>
          <w:rFonts w:hint="eastAsia"/>
          <w:b/>
        </w:rPr>
        <w:t>-中文.</w:t>
      </w:r>
      <w:proofErr w:type="spellStart"/>
      <w:r>
        <w:rPr>
          <w:rFonts w:hint="eastAsia"/>
          <w:b/>
        </w:rPr>
        <w:t>dotm</w:t>
      </w:r>
      <w:proofErr w:type="spellEnd"/>
      <w:r>
        <w:rPr>
          <w:rFonts w:hint="eastAsia"/>
        </w:rPr>
        <w:t>”。有2种安装方式。</w:t>
      </w:r>
    </w:p>
    <w:p w14:paraId="24B22A1D" w14:textId="77777777" w:rsidR="00A758C4" w:rsidRDefault="00A758C4" w:rsidP="00A758C4">
      <w:pPr>
        <w:pStyle w:val="2"/>
        <w:ind w:firstLine="0"/>
      </w:pPr>
      <w:r>
        <w:rPr>
          <w:rFonts w:hint="eastAsia"/>
        </w:rPr>
        <w:t>全局安装“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</w:t>
      </w:r>
      <w:r>
        <w:rPr>
          <w:rFonts w:hint="eastAsia"/>
        </w:rPr>
        <w:t>快引”</w:t>
      </w:r>
    </w:p>
    <w:p w14:paraId="620659EC" w14:textId="77777777" w:rsidR="00A758C4" w:rsidRDefault="00A758C4" w:rsidP="00A758C4">
      <w:pPr>
        <w:ind w:firstLineChars="200" w:firstLine="420"/>
      </w:pPr>
      <w:r>
        <w:rPr>
          <w:rFonts w:hint="eastAsia"/>
        </w:rPr>
        <w:t>如果希望在编辑任何Word文件时都可以使用“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-快引”，请选择全局安装。</w:t>
      </w:r>
    </w:p>
    <w:p w14:paraId="28B4A633" w14:textId="77777777" w:rsidR="00A758C4" w:rsidRDefault="00A758C4" w:rsidP="00A758C4">
      <w:pPr>
        <w:ind w:firstLineChars="200" w:firstLine="420"/>
      </w:pPr>
      <w:r>
        <w:rPr>
          <w:rFonts w:hint="eastAsia"/>
        </w:rPr>
        <w:t>安装方法仅需1步。</w:t>
      </w:r>
      <w:bookmarkStart w:id="2" w:name="_GoBack"/>
      <w:bookmarkEnd w:id="2"/>
      <w:r>
        <w:rPr>
          <w:rFonts w:hint="eastAsia"/>
        </w:rPr>
        <w:t>将“</w:t>
      </w:r>
      <w:proofErr w:type="spellStart"/>
      <w:r>
        <w:rPr>
          <w:rFonts w:hint="eastAsia"/>
          <w:b/>
        </w:rPr>
        <w:t>HandyRef</w:t>
      </w:r>
      <w:proofErr w:type="spellEnd"/>
      <w:r>
        <w:rPr>
          <w:rFonts w:hint="eastAsia"/>
          <w:b/>
        </w:rPr>
        <w:t>-中文.</w:t>
      </w:r>
      <w:proofErr w:type="spellStart"/>
      <w:r>
        <w:rPr>
          <w:rFonts w:hint="eastAsia"/>
          <w:b/>
        </w:rPr>
        <w:t>dotm</w:t>
      </w:r>
      <w:proofErr w:type="spellEnd"/>
      <w:r>
        <w:rPr>
          <w:rFonts w:hint="eastAsia"/>
        </w:rPr>
        <w:t>”模板文件放入电脑中的“ %</w:t>
      </w:r>
      <w:proofErr w:type="spellStart"/>
      <w:r>
        <w:rPr>
          <w:rFonts w:hint="eastAsia"/>
        </w:rPr>
        <w:t>AppData</w:t>
      </w:r>
      <w:proofErr w:type="spellEnd"/>
      <w:r>
        <w:rPr>
          <w:rFonts w:hint="eastAsia"/>
        </w:rPr>
        <w:t>%\Microsoft\Word\STARTUP ”文件夹，重新打开Word根据提示启用宏即可。</w:t>
      </w:r>
    </w:p>
    <w:p w14:paraId="3558C8D9" w14:textId="77777777" w:rsidR="00A758C4" w:rsidRDefault="00A758C4" w:rsidP="00A758C4">
      <w:pPr>
        <w:pStyle w:val="2"/>
        <w:ind w:firstLine="0"/>
      </w:pPr>
      <w:r>
        <w:rPr>
          <w:rFonts w:hint="eastAsia"/>
        </w:rPr>
        <w:t>单次使用“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</w:t>
      </w:r>
      <w:r>
        <w:rPr>
          <w:rFonts w:hint="eastAsia"/>
        </w:rPr>
        <w:t>快引”</w:t>
      </w:r>
    </w:p>
    <w:p w14:paraId="2A1DE9E6" w14:textId="77777777" w:rsidR="00A758C4" w:rsidRDefault="00A758C4" w:rsidP="00A758C4">
      <w:pPr>
        <w:ind w:firstLineChars="200" w:firstLine="420"/>
      </w:pPr>
      <w:r>
        <w:rPr>
          <w:rFonts w:hint="eastAsia"/>
        </w:rPr>
        <w:t>若仅希望针对单个文件使用“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-快引”，对已有文件可以直接加载“</w:t>
      </w:r>
      <w:proofErr w:type="spellStart"/>
      <w:r>
        <w:rPr>
          <w:rFonts w:hint="eastAsia"/>
          <w:b/>
        </w:rPr>
        <w:t>HandyRef</w:t>
      </w:r>
      <w:proofErr w:type="spellEnd"/>
      <w:r>
        <w:rPr>
          <w:rFonts w:hint="eastAsia"/>
          <w:b/>
        </w:rPr>
        <w:t>-中文.</w:t>
      </w:r>
      <w:proofErr w:type="spellStart"/>
      <w:r>
        <w:rPr>
          <w:rFonts w:hint="eastAsia"/>
          <w:b/>
        </w:rPr>
        <w:t>dotm</w:t>
      </w:r>
      <w:proofErr w:type="spellEnd"/>
      <w:r>
        <w:rPr>
          <w:rFonts w:hint="eastAsia"/>
        </w:rPr>
        <w:t>”模板文件（操作方法请上网搜索），对新文件可以直接双击“</w:t>
      </w:r>
      <w:proofErr w:type="spellStart"/>
      <w:r>
        <w:rPr>
          <w:rFonts w:hint="eastAsia"/>
          <w:b/>
        </w:rPr>
        <w:t>HandyRef</w:t>
      </w:r>
      <w:proofErr w:type="spellEnd"/>
      <w:r>
        <w:rPr>
          <w:rFonts w:hint="eastAsia"/>
          <w:b/>
        </w:rPr>
        <w:t>-中文.</w:t>
      </w:r>
      <w:proofErr w:type="spellStart"/>
      <w:r>
        <w:rPr>
          <w:rFonts w:hint="eastAsia"/>
          <w:b/>
        </w:rPr>
        <w:t>dotm</w:t>
      </w:r>
      <w:proofErr w:type="spellEnd"/>
      <w:r>
        <w:rPr>
          <w:rFonts w:hint="eastAsia"/>
        </w:rPr>
        <w:t>”模板文件来创建新文件。</w:t>
      </w:r>
    </w:p>
    <w:p w14:paraId="58A2F7D1" w14:textId="77777777" w:rsidR="00A758C4" w:rsidRDefault="00A758C4" w:rsidP="00A758C4">
      <w:pPr>
        <w:pStyle w:val="1"/>
      </w:pPr>
      <w:r>
        <w:rPr>
          <w:rFonts w:hint="eastAsia"/>
        </w:rPr>
        <w:t>声明</w:t>
      </w:r>
    </w:p>
    <w:p w14:paraId="7F09EFE7" w14:textId="77777777" w:rsidR="00A758C4" w:rsidRDefault="00A758C4" w:rsidP="00A758C4">
      <w:pPr>
        <w:ind w:firstLineChars="20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-快引”出于作者兴趣开发，作者不对其表现进行任何承诺，用户自己承担由于使用“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-快引”所造成的后果。</w:t>
      </w:r>
    </w:p>
    <w:p w14:paraId="3B456F19" w14:textId="77777777" w:rsidR="00A758C4" w:rsidRDefault="00A758C4" w:rsidP="00A758C4">
      <w:pPr>
        <w:ind w:firstLineChars="200"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HandyRef</w:t>
      </w:r>
      <w:proofErr w:type="spellEnd"/>
      <w:r>
        <w:rPr>
          <w:rFonts w:hint="eastAsia"/>
        </w:rPr>
        <w:t>-快引”是开源的，用户仅可基于非商业目的对其进行使用和再分发。</w:t>
      </w:r>
    </w:p>
    <w:p w14:paraId="59723CE6" w14:textId="77777777" w:rsidR="00295CE9" w:rsidRPr="00A758C4" w:rsidRDefault="00295CE9"/>
    <w:sectPr w:rsidR="00295CE9" w:rsidRPr="00A75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0FD0"/>
    <w:multiLevelType w:val="hybridMultilevel"/>
    <w:tmpl w:val="C638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D81D06"/>
    <w:multiLevelType w:val="multilevel"/>
    <w:tmpl w:val="BC4AE404"/>
    <w:lvl w:ilvl="0">
      <w:start w:val="1"/>
      <w:numFmt w:val="decimal"/>
      <w:pStyle w:val="1"/>
      <w:lvlText w:val="%1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CA26BFE"/>
    <w:multiLevelType w:val="hybridMultilevel"/>
    <w:tmpl w:val="64B4D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AB287B"/>
    <w:multiLevelType w:val="multilevel"/>
    <w:tmpl w:val="5548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86645C"/>
    <w:multiLevelType w:val="multilevel"/>
    <w:tmpl w:val="EC8C62D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%2."/>
      <w:lvlJc w:val="left"/>
      <w:pPr>
        <w:ind w:left="709" w:firstLine="0"/>
      </w:pPr>
      <w:rPr>
        <w:rFonts w:ascii="微软雅黑" w:eastAsia="微软雅黑" w:hAnsi="微软雅黑" w:hint="eastAsia"/>
      </w:rPr>
    </w:lvl>
    <w:lvl w:ilvl="2">
      <w:start w:val="1"/>
      <w:numFmt w:val="decimal"/>
      <w:suff w:val="nothing"/>
      <w:lvlText w:val="%1%2.%3."/>
      <w:lvlJc w:val="left"/>
      <w:pPr>
        <w:ind w:left="0" w:firstLine="0"/>
      </w:pPr>
      <w:rPr>
        <w:rFonts w:ascii="微软雅黑" w:eastAsia="微软雅黑" w:hAnsi="微软雅黑" w:hint="eastAsia"/>
      </w:rPr>
    </w:lvl>
    <w:lvl w:ilvl="3">
      <w:start w:val="1"/>
      <w:numFmt w:val="decimal"/>
      <w:suff w:val="nothing"/>
      <w:lvlText w:val="%1%2.%3.%4."/>
      <w:lvlJc w:val="left"/>
      <w:pPr>
        <w:ind w:left="0" w:firstLine="0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D8"/>
    <w:rsid w:val="00173AE0"/>
    <w:rsid w:val="001F5406"/>
    <w:rsid w:val="00283678"/>
    <w:rsid w:val="00295CE9"/>
    <w:rsid w:val="005A28E3"/>
    <w:rsid w:val="005F1FF9"/>
    <w:rsid w:val="00724587"/>
    <w:rsid w:val="00735EB4"/>
    <w:rsid w:val="00801541"/>
    <w:rsid w:val="0082582E"/>
    <w:rsid w:val="008D145A"/>
    <w:rsid w:val="00952623"/>
    <w:rsid w:val="00975AD8"/>
    <w:rsid w:val="00A758C4"/>
    <w:rsid w:val="00D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3F5D"/>
  <w15:chartTrackingRefBased/>
  <w15:docId w15:val="{584586B7-D1A4-49F1-BABD-DE3E7CFD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8C4"/>
    <w:pPr>
      <w:keepNext/>
      <w:keepLines/>
      <w:numPr>
        <w:numId w:val="3"/>
      </w:numPr>
      <w:spacing w:before="100" w:after="90" w:line="360" w:lineRule="auto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58C4"/>
    <w:pPr>
      <w:keepNext/>
      <w:keepLines/>
      <w:numPr>
        <w:ilvl w:val="1"/>
        <w:numId w:val="3"/>
      </w:numPr>
      <w:spacing w:before="140" w:after="140" w:line="360" w:lineRule="auto"/>
      <w:ind w:firstLine="480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58C4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758C4"/>
    <w:rPr>
      <w:rFonts w:cs="宋体"/>
      <w:b/>
      <w:bCs/>
      <w:kern w:val="44"/>
      <w:sz w:val="32"/>
      <w:szCs w:val="44"/>
    </w:rPr>
  </w:style>
  <w:style w:type="character" w:styleId="a3">
    <w:name w:val="Hyperlink"/>
    <w:basedOn w:val="a0"/>
    <w:uiPriority w:val="99"/>
    <w:semiHidden/>
    <w:unhideWhenUsed/>
    <w:rsid w:val="00A758C4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semiHidden/>
    <w:unhideWhenUsed/>
    <w:qFormat/>
    <w:rsid w:val="00A758C4"/>
    <w:pPr>
      <w:spacing w:line="36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A758C4"/>
    <w:pPr>
      <w:spacing w:before="240" w:after="60" w:line="360" w:lineRule="auto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A758C4"/>
    <w:rPr>
      <w:rFonts w:asciiTheme="majorHAnsi" w:hAnsiTheme="majorHAnsi" w:cstheme="majorBidi"/>
      <w:b/>
      <w:bCs/>
      <w:sz w:val="44"/>
      <w:szCs w:val="32"/>
    </w:rPr>
  </w:style>
  <w:style w:type="paragraph" w:styleId="a7">
    <w:name w:val="List Paragraph"/>
    <w:basedOn w:val="a"/>
    <w:uiPriority w:val="34"/>
    <w:qFormat/>
    <w:rsid w:val="00A758C4"/>
    <w:pPr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ishouyuan/HandyRefV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shouyuan/HandyRefV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E42CA-27CB-4C84-BF16-2EE4B45A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守圆</dc:creator>
  <cp:keywords/>
  <dc:description/>
  <cp:lastModifiedBy>史 守圆</cp:lastModifiedBy>
  <cp:revision>4</cp:revision>
  <dcterms:created xsi:type="dcterms:W3CDTF">2021-05-20T07:00:00Z</dcterms:created>
  <dcterms:modified xsi:type="dcterms:W3CDTF">2021-05-20T07:14:00Z</dcterms:modified>
</cp:coreProperties>
</file>